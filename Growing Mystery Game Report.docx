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E9E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114B66D" wp14:editId="02A73EC1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C1F3F3A" w14:textId="41E7ADBC" w:rsidR="00C6554A" w:rsidRDefault="002844ED" w:rsidP="00C6554A">
      <w:pPr>
        <w:pStyle w:val="Title"/>
      </w:pPr>
      <w:r>
        <w:t>Growing Mystery Game Report</w:t>
      </w:r>
    </w:p>
    <w:p w14:paraId="25C954BC" w14:textId="171BB86A" w:rsidR="00C6554A" w:rsidRPr="00D5413C" w:rsidRDefault="002844ED" w:rsidP="00C6554A">
      <w:pPr>
        <w:pStyle w:val="Subtitle"/>
      </w:pPr>
      <w:r>
        <w:t>Analysis of the production process</w:t>
      </w:r>
    </w:p>
    <w:p w14:paraId="37C480C5" w14:textId="55EADA3A" w:rsidR="00C6554A" w:rsidRDefault="002844ED" w:rsidP="00C6554A">
      <w:pPr>
        <w:pStyle w:val="ContactInfo"/>
      </w:pPr>
      <w:r>
        <w:t>Lachlan Dow</w:t>
      </w:r>
      <w:r w:rsidR="00C6554A">
        <w:t xml:space="preserve"> </w:t>
      </w:r>
      <w:proofErr w:type="gramStart"/>
      <w:r w:rsidR="00C6554A">
        <w:t>|  |</w:t>
      </w:r>
      <w:proofErr w:type="gramEnd"/>
      <w:r w:rsidR="00C6554A" w:rsidRPr="00D5413C">
        <w:t xml:space="preserve"> </w:t>
      </w:r>
      <w:r w:rsidR="00B970A0">
        <w:t>12/05/2020</w:t>
      </w:r>
      <w:r w:rsidR="00C6554A">
        <w:br w:type="page"/>
      </w:r>
    </w:p>
    <w:p w14:paraId="5D4E225B" w14:textId="3D1E43AA" w:rsidR="00C6554A" w:rsidRDefault="00241830" w:rsidP="00241830">
      <w:pPr>
        <w:pStyle w:val="Heading1"/>
      </w:pPr>
      <w:r>
        <w:lastRenderedPageBreak/>
        <w:t>Original Project Plan Outline</w:t>
      </w:r>
    </w:p>
    <w:p w14:paraId="4D16940B" w14:textId="5399CA94" w:rsidR="00241830" w:rsidRDefault="00241830" w:rsidP="00241830">
      <w:r>
        <w:t>Originally the game design was to include 4 levels:</w:t>
      </w:r>
    </w:p>
    <w:p w14:paraId="4DFD6DF3" w14:textId="06D8F642" w:rsidR="00241830" w:rsidRDefault="00241830" w:rsidP="00241830">
      <w:pPr>
        <w:pStyle w:val="ListParagraph"/>
        <w:numPr>
          <w:ilvl w:val="0"/>
          <w:numId w:val="16"/>
        </w:numPr>
      </w:pPr>
      <w:r>
        <w:t xml:space="preserve">The over lying main level that had 3 sub levels </w:t>
      </w:r>
      <w:r w:rsidR="00353C3C">
        <w:t>off</w:t>
      </w:r>
      <w:r>
        <w:t xml:space="preserve"> it including</w:t>
      </w:r>
    </w:p>
    <w:p w14:paraId="479EF35E" w14:textId="277BA063" w:rsidR="00241830" w:rsidRDefault="00241830" w:rsidP="00241830">
      <w:pPr>
        <w:pStyle w:val="ListParagraph"/>
        <w:numPr>
          <w:ilvl w:val="1"/>
          <w:numId w:val="16"/>
        </w:numPr>
      </w:pPr>
      <w:r>
        <w:t>The safe level that needed to be completed to gain the key to the final boss level</w:t>
      </w:r>
    </w:p>
    <w:p w14:paraId="6F99BF70" w14:textId="464C2DD0" w:rsidR="00241830" w:rsidRDefault="00241830" w:rsidP="00241830">
      <w:pPr>
        <w:pStyle w:val="ListParagraph"/>
        <w:numPr>
          <w:ilvl w:val="1"/>
          <w:numId w:val="16"/>
        </w:numPr>
      </w:pPr>
      <w:r>
        <w:t>The electrical puzzle level that needed to be completed to gain the abilities for the final boss level</w:t>
      </w:r>
    </w:p>
    <w:p w14:paraId="3C8B3592" w14:textId="613452CB" w:rsidR="00241830" w:rsidRDefault="00241830" w:rsidP="00241830">
      <w:pPr>
        <w:pStyle w:val="ListParagraph"/>
        <w:numPr>
          <w:ilvl w:val="1"/>
          <w:numId w:val="16"/>
        </w:numPr>
      </w:pPr>
      <w:r>
        <w:t>The boss level, with the boss having the same abilities to resize as you</w:t>
      </w:r>
    </w:p>
    <w:p w14:paraId="2F5932E1" w14:textId="1D7A97D5" w:rsidR="00241830" w:rsidRDefault="00241830" w:rsidP="00241830">
      <w:r>
        <w:t>The Plan as it was adjusted through this ended up being changed to</w:t>
      </w:r>
    </w:p>
    <w:p w14:paraId="031F75AA" w14:textId="45BF8A45" w:rsidR="00241830" w:rsidRDefault="00241830" w:rsidP="00241830">
      <w:pPr>
        <w:pStyle w:val="ListParagraph"/>
        <w:numPr>
          <w:ilvl w:val="0"/>
          <w:numId w:val="16"/>
        </w:numPr>
      </w:pPr>
      <w:r>
        <w:t xml:space="preserve">The over lying level that has 2 sub levels </w:t>
      </w:r>
      <w:r w:rsidR="00353C3C">
        <w:t>off</w:t>
      </w:r>
      <w:r>
        <w:t xml:space="preserve"> it </w:t>
      </w:r>
    </w:p>
    <w:p w14:paraId="63193EE0" w14:textId="07BF2498" w:rsidR="00D443B8" w:rsidRDefault="00D443B8" w:rsidP="00D443B8">
      <w:pPr>
        <w:pStyle w:val="ListParagraph"/>
        <w:numPr>
          <w:ilvl w:val="1"/>
          <w:numId w:val="16"/>
        </w:numPr>
      </w:pPr>
      <w:r>
        <w:t xml:space="preserve">The safe level that is completed to gain a key </w:t>
      </w:r>
    </w:p>
    <w:p w14:paraId="4AEB8BC6" w14:textId="7F2C576C" w:rsidR="0025033D" w:rsidRDefault="0025033D" w:rsidP="00D443B8">
      <w:pPr>
        <w:pStyle w:val="ListParagraph"/>
        <w:numPr>
          <w:ilvl w:val="1"/>
          <w:numId w:val="16"/>
        </w:numPr>
      </w:pPr>
      <w:r>
        <w:t>The vent level that is completed to finish the demo of the game</w:t>
      </w:r>
    </w:p>
    <w:p w14:paraId="6322D06E" w14:textId="0304D2C8" w:rsidR="00ED7A59" w:rsidRDefault="00ED7A59" w:rsidP="00ED7A59">
      <w:r>
        <w:t>Changes to the general code design were also made to:</w:t>
      </w:r>
    </w:p>
    <w:p w14:paraId="6B16F17C" w14:textId="303589C1" w:rsidR="00ED7A59" w:rsidRDefault="00ED7A59" w:rsidP="00ED7A59">
      <w:pPr>
        <w:pStyle w:val="ListParagraph"/>
        <w:numPr>
          <w:ilvl w:val="0"/>
          <w:numId w:val="16"/>
        </w:numPr>
      </w:pPr>
      <w:r>
        <w:t>Better fit the design patters that were needed</w:t>
      </w:r>
    </w:p>
    <w:p w14:paraId="10F28543" w14:textId="676D838E" w:rsidR="00ED7A59" w:rsidRDefault="003D1E1B" w:rsidP="00ED7A59">
      <w:pPr>
        <w:pStyle w:val="ListParagraph"/>
        <w:numPr>
          <w:ilvl w:val="0"/>
          <w:numId w:val="16"/>
        </w:numPr>
      </w:pPr>
      <w:r>
        <w:t>Produce a better organized system for the game</w:t>
      </w:r>
    </w:p>
    <w:p w14:paraId="6F5CD1E6" w14:textId="06984560" w:rsidR="003D1E1B" w:rsidRDefault="004406A5" w:rsidP="00ED7A59">
      <w:pPr>
        <w:pStyle w:val="ListParagraph"/>
        <w:numPr>
          <w:ilvl w:val="0"/>
          <w:numId w:val="16"/>
        </w:numPr>
      </w:pPr>
      <w:r>
        <w:t xml:space="preserve">Allow more </w:t>
      </w:r>
      <w:r w:rsidR="00A74849">
        <w:t>actors to be based off similar scripts</w:t>
      </w:r>
      <w:r w:rsidR="001C2B57">
        <w:t xml:space="preserve"> reducing the amount of code repetition and improved structure</w:t>
      </w:r>
    </w:p>
    <w:p w14:paraId="3BA11BE0" w14:textId="101B11ED" w:rsidR="00E50641" w:rsidRDefault="008768EA" w:rsidP="00342D58">
      <w:pPr>
        <w:pStyle w:val="ListParagraph"/>
        <w:numPr>
          <w:ilvl w:val="0"/>
          <w:numId w:val="16"/>
        </w:numPr>
      </w:pPr>
      <w:r>
        <w:t>With difficult exter</w:t>
      </w:r>
      <w:r w:rsidR="00E50641">
        <w:t>nal factors on the game with the ongoing pandemic reduction in scope had to be made to make sure there was a deliverable product at the deadline</w:t>
      </w:r>
    </w:p>
    <w:p w14:paraId="28CA7BC8" w14:textId="7AFB659E" w:rsidR="0025033D" w:rsidRDefault="0025033D" w:rsidP="0025033D">
      <w:pPr>
        <w:pStyle w:val="ListParagraph"/>
      </w:pPr>
    </w:p>
    <w:p w14:paraId="1A27391F" w14:textId="34BFF139" w:rsidR="0025033D" w:rsidRDefault="0025033D" w:rsidP="0025033D">
      <w:r>
        <w:t>The reasons for these changes were:</w:t>
      </w:r>
    </w:p>
    <w:p w14:paraId="4295ED93" w14:textId="76589854" w:rsidR="0025033D" w:rsidRDefault="0025033D" w:rsidP="0025033D">
      <w:pPr>
        <w:pStyle w:val="ListParagraph"/>
        <w:numPr>
          <w:ilvl w:val="0"/>
          <w:numId w:val="16"/>
        </w:numPr>
      </w:pPr>
      <w:r>
        <w:t>To create the puzzle level would have been like creating another game within the game and would have been too much of a jump to feel natural for the player to go through</w:t>
      </w:r>
      <w:r w:rsidR="00D1267D">
        <w:t>, in future this same idea could have been implemented in a smaller scale,</w:t>
      </w:r>
      <w:r w:rsidR="00C97292">
        <w:t xml:space="preserve"> by having small minigames the user could play but this was out-with the scope of the project</w:t>
      </w:r>
    </w:p>
    <w:p w14:paraId="3870239D" w14:textId="385942D0" w:rsidR="0025033D" w:rsidRDefault="0025033D" w:rsidP="0025033D">
      <w:pPr>
        <w:pStyle w:val="ListParagraph"/>
        <w:numPr>
          <w:ilvl w:val="0"/>
          <w:numId w:val="16"/>
        </w:numPr>
      </w:pPr>
      <w:r>
        <w:t xml:space="preserve">The boss level was removed as </w:t>
      </w:r>
      <w:r w:rsidR="00AB731A">
        <w:t>it would have made the purposes of a demo pointless as there would have been no need for the user to come back and experience the rest of the game</w:t>
      </w:r>
    </w:p>
    <w:p w14:paraId="5364F19D" w14:textId="526A49F0" w:rsidR="00AB731A" w:rsidRDefault="00FA4040" w:rsidP="0025033D">
      <w:pPr>
        <w:pStyle w:val="ListParagraph"/>
        <w:numPr>
          <w:ilvl w:val="0"/>
          <w:numId w:val="16"/>
        </w:numPr>
      </w:pPr>
      <w:r>
        <w:t xml:space="preserve">The original game design was inefficient for how it </w:t>
      </w:r>
      <w:r w:rsidR="003A7AEC">
        <w:t xml:space="preserve">needed to be </w:t>
      </w:r>
      <w:proofErr w:type="gramStart"/>
      <w:r w:rsidR="003A7AEC">
        <w:t>used</w:t>
      </w:r>
      <w:r w:rsidR="00342D58">
        <w:t xml:space="preserve">  so</w:t>
      </w:r>
      <w:proofErr w:type="gramEnd"/>
      <w:r w:rsidR="00342D58">
        <w:t xml:space="preserve"> changes to structure were made</w:t>
      </w:r>
    </w:p>
    <w:p w14:paraId="52A35F9E" w14:textId="77777777" w:rsidR="00342D58" w:rsidRPr="00241830" w:rsidRDefault="00342D58" w:rsidP="0025033D">
      <w:pPr>
        <w:pStyle w:val="ListParagraph"/>
        <w:numPr>
          <w:ilvl w:val="0"/>
          <w:numId w:val="16"/>
        </w:numPr>
      </w:pPr>
    </w:p>
    <w:p w14:paraId="1988DFE4" w14:textId="77777777" w:rsidR="00C6554A" w:rsidRPr="00D5413C" w:rsidRDefault="0006133F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702B64E8F9084426B28E74E222B6206C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F54163B83F5E4F9EAB5FC53E32C45E91"/>
        </w:placeholder>
        <w:temporary/>
        <w:showingPlcHdr/>
        <w15:appearance w15:val="hidden"/>
      </w:sdtPr>
      <w:sdtEndPr/>
      <w:sdtContent>
        <w:p w14:paraId="3301F7B5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6D88B856" w14:textId="77777777" w:rsidR="002C74C0" w:rsidRDefault="00C6554A">
          <w:r>
            <w:lastRenderedPageBreak/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2DE9C" w14:textId="77777777" w:rsidR="00D5137A" w:rsidRDefault="00D5137A" w:rsidP="00C6554A">
      <w:pPr>
        <w:spacing w:before="0" w:after="0" w:line="240" w:lineRule="auto"/>
      </w:pPr>
      <w:r>
        <w:separator/>
      </w:r>
    </w:p>
  </w:endnote>
  <w:endnote w:type="continuationSeparator" w:id="0">
    <w:p w14:paraId="3D58A286" w14:textId="77777777" w:rsidR="00D5137A" w:rsidRDefault="00D5137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29A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F33B8" w14:textId="77777777" w:rsidR="00D5137A" w:rsidRDefault="00D5137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D5963F3" w14:textId="77777777" w:rsidR="00D5137A" w:rsidRDefault="00D5137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05340F"/>
    <w:multiLevelType w:val="hybridMultilevel"/>
    <w:tmpl w:val="7B481AE0"/>
    <w:lvl w:ilvl="0" w:tplc="B36A562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ED"/>
    <w:rsid w:val="001C2B57"/>
    <w:rsid w:val="00241830"/>
    <w:rsid w:val="0025033D"/>
    <w:rsid w:val="002554CD"/>
    <w:rsid w:val="002844ED"/>
    <w:rsid w:val="00293B83"/>
    <w:rsid w:val="002B4294"/>
    <w:rsid w:val="00333D0D"/>
    <w:rsid w:val="00342D58"/>
    <w:rsid w:val="00353C3C"/>
    <w:rsid w:val="003A7AEC"/>
    <w:rsid w:val="003D1E1B"/>
    <w:rsid w:val="004406A5"/>
    <w:rsid w:val="004A7338"/>
    <w:rsid w:val="004C049F"/>
    <w:rsid w:val="005000E2"/>
    <w:rsid w:val="006A3CE7"/>
    <w:rsid w:val="008768EA"/>
    <w:rsid w:val="00A74849"/>
    <w:rsid w:val="00AB731A"/>
    <w:rsid w:val="00B970A0"/>
    <w:rsid w:val="00C6554A"/>
    <w:rsid w:val="00C97292"/>
    <w:rsid w:val="00D1267D"/>
    <w:rsid w:val="00D443B8"/>
    <w:rsid w:val="00D5137A"/>
    <w:rsid w:val="00D72482"/>
    <w:rsid w:val="00E50641"/>
    <w:rsid w:val="00ED7A59"/>
    <w:rsid w:val="00ED7C44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DF0051"/>
  <w15:chartTrackingRefBased/>
  <w15:docId w15:val="{DE3A67E5-EB3A-44D2-A733-79F5FC6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4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hlan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2B64E8F9084426B28E74E222B62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08F8A-A955-4046-A79E-A1B85BFC5E5C}"/>
      </w:docPartPr>
      <w:docPartBody>
        <w:p w:rsidR="00AE0620" w:rsidRDefault="005F4FAD">
          <w:pPr>
            <w:pStyle w:val="702B64E8F9084426B28E74E222B6206C"/>
          </w:pPr>
          <w:bookmarkStart w:id="0" w:name="_GoBack"/>
          <w:bookmarkEnd w:id="0"/>
          <w:r>
            <w:t>Heading 2</w:t>
          </w:r>
        </w:p>
      </w:docPartBody>
    </w:docPart>
    <w:docPart>
      <w:docPartPr>
        <w:name w:val="F54163B83F5E4F9EAB5FC53E32C45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ABED-E806-4A3A-ACD1-AB71D91C08C7}"/>
      </w:docPartPr>
      <w:docPartBody>
        <w:p w:rsidR="00FA6547" w:rsidRDefault="005F4FAD" w:rsidP="00C6554A">
          <w:r>
            <w:t>You might like the photo on the cover page as much as we do, but if it’s not ideal for your report, it’s easy to replace it with your own.</w:t>
          </w:r>
        </w:p>
        <w:p w:rsidR="00AE0620" w:rsidRDefault="005F4FAD">
          <w:pPr>
            <w:pStyle w:val="F54163B83F5E4F9EAB5FC53E32C45E91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AD"/>
    <w:rsid w:val="005F4FAD"/>
    <w:rsid w:val="00A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B629AD8F34321846C95CCEFF8D2C3">
    <w:name w:val="55BB629AD8F34321846C95CCEFF8D2C3"/>
  </w:style>
  <w:style w:type="paragraph" w:customStyle="1" w:styleId="0BEA9C6195A84BD684BB6562935185BE">
    <w:name w:val="0BEA9C6195A84BD684BB6562935185BE"/>
  </w:style>
  <w:style w:type="paragraph" w:customStyle="1" w:styleId="380869AFB5C94E8E8931B5786D8EE7EE">
    <w:name w:val="380869AFB5C94E8E8931B5786D8EE7EE"/>
  </w:style>
  <w:style w:type="paragraph" w:customStyle="1" w:styleId="FE67A1D3F95C4B27A849AE99510B627E">
    <w:name w:val="FE67A1D3F95C4B27A849AE99510B627E"/>
  </w:style>
  <w:style w:type="paragraph" w:customStyle="1" w:styleId="8BBEB1DA79CA4E0A880BEB4A433CA5B2">
    <w:name w:val="8BBEB1DA79CA4E0A880BEB4A433CA5B2"/>
  </w:style>
  <w:style w:type="paragraph" w:customStyle="1" w:styleId="882D8C3F29794E98ABE0488BA81125F4">
    <w:name w:val="882D8C3F29794E98ABE0488BA81125F4"/>
  </w:style>
  <w:style w:type="paragraph" w:customStyle="1" w:styleId="BBEAEDCDF08243F48780F13B8DE47729">
    <w:name w:val="BBEAEDCDF08243F48780F13B8DE4772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E18214872E1748ADA5F29E0ACE6A23E2">
    <w:name w:val="E18214872E1748ADA5F29E0ACE6A23E2"/>
  </w:style>
  <w:style w:type="paragraph" w:customStyle="1" w:styleId="702B64E8F9084426B28E74E222B6206C">
    <w:name w:val="702B64E8F9084426B28E74E222B6206C"/>
  </w:style>
  <w:style w:type="paragraph" w:customStyle="1" w:styleId="F54163B83F5E4F9EAB5FC53E32C45E91">
    <w:name w:val="F54163B83F5E4F9EAB5FC53E32C45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 Dow</cp:lastModifiedBy>
  <cp:revision>2</cp:revision>
  <dcterms:created xsi:type="dcterms:W3CDTF">2020-05-17T10:59:00Z</dcterms:created>
  <dcterms:modified xsi:type="dcterms:W3CDTF">2020-05-17T10:59:00Z</dcterms:modified>
</cp:coreProperties>
</file>